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79888A07" w:rsidR="000035F9" w:rsidRPr="00434074" w:rsidRDefault="000035F9" w:rsidP="004B6AFE">
            <w:pPr>
              <w:rPr>
                <w:rFonts w:ascii="Arial" w:hAnsi="Arial" w:cs="Arial"/>
                <w:b/>
                <w:i/>
                <w:sz w:val="32"/>
              </w:rPr>
            </w:pPr>
            <w:r w:rsidRPr="008B08C6">
              <w:rPr>
                <w:rFonts w:ascii="Arial" w:hAnsi="Arial" w:cs="Arial"/>
                <w:b/>
                <w:sz w:val="32"/>
                <w:lang w:val="id-ID"/>
              </w:rPr>
              <w:t>Proje</w:t>
            </w:r>
            <w:proofErr w:type="spellStart"/>
            <w:r w:rsidR="008A5203">
              <w:rPr>
                <w:rFonts w:ascii="Arial" w:hAnsi="Arial" w:cs="Arial"/>
                <w:b/>
                <w:sz w:val="32"/>
              </w:rPr>
              <w:t>ct</w:t>
            </w:r>
            <w:proofErr w:type="spellEnd"/>
            <w:r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5484EC51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8A5203">
              <w:rPr>
                <w:rFonts w:ascii="Arial Narrow" w:hAnsi="Arial Narrow" w:cs="Tahoma"/>
                <w:sz w:val="36"/>
              </w:rPr>
              <w:t>COMP6681 | COMP6681001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1419E927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9D4854">
              <w:rPr>
                <w:rFonts w:ascii="Arial Narrow" w:hAnsi="Arial Narrow" w:cs="Tahoma"/>
                <w:sz w:val="36"/>
              </w:rPr>
              <w:t>Web Programming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047B0ED0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[Od</w:t>
            </w:r>
            <w:r w:rsidR="008A5203">
              <w:rPr>
                <w:rFonts w:ascii="Arial" w:hAnsi="Arial" w:cs="Arial"/>
                <w:iCs/>
                <w:sz w:val="20"/>
                <w:szCs w:val="20"/>
              </w:rPr>
              <w:t>d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8A5203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8A5203">
              <w:rPr>
                <w:rFonts w:ascii="Arial" w:hAnsi="Arial" w:cs="Arial"/>
                <w:iCs/>
                <w:sz w:val="20"/>
                <w:szCs w:val="20"/>
              </w:rPr>
              <w:t>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7313961F" w:rsidR="009F37DD" w:rsidRPr="00740F48" w:rsidRDefault="009D4854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rPr>
          <w:sz w:val="28"/>
          <w:szCs w:val="28"/>
        </w:rPr>
        <w:t>MaiBoutique</w:t>
      </w:r>
      <w:proofErr w:type="spellEnd"/>
    </w:p>
    <w:p w14:paraId="427A204C" w14:textId="517314B4" w:rsidR="009F37DD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5FBFE0A0" w14:textId="234CDB2A" w:rsidR="00795580" w:rsidRPr="009D4854" w:rsidRDefault="009D4854" w:rsidP="001B10AB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Project building an E-commerce website using Laravel 8</w:t>
      </w:r>
    </w:p>
    <w:p w14:paraId="3F97B640" w14:textId="58A0F880" w:rsidR="002D12A7" w:rsidRPr="002D12A7" w:rsidRDefault="003F34E7" w:rsidP="002D12A7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17D0DFFE" w14:textId="4383575E" w:rsidR="00795580" w:rsidRDefault="00795580" w:rsidP="00795580">
      <w:pPr>
        <w:pStyle w:val="ListParagraph"/>
        <w:spacing w:line="360" w:lineRule="auto"/>
      </w:pPr>
      <w:r>
        <w:t>Login Information:</w:t>
      </w:r>
      <w:r>
        <w:br/>
        <w:t xml:space="preserve">Admin Account: </w:t>
      </w:r>
      <w:r>
        <w:br/>
        <w:t xml:space="preserve">Email = </w:t>
      </w:r>
      <w:hyperlink r:id="rId9" w:history="1">
        <w:r w:rsidRPr="00175B65">
          <w:rPr>
            <w:rStyle w:val="Hyperlink"/>
          </w:rPr>
          <w:t>admin@gmail.com</w:t>
        </w:r>
      </w:hyperlink>
      <w:r>
        <w:br/>
        <w:t>Pass = admin</w:t>
      </w:r>
      <w:r>
        <w:br/>
        <w:t>Member Account:</w:t>
      </w:r>
      <w:r>
        <w:br/>
        <w:t xml:space="preserve">Email = </w:t>
      </w:r>
      <w:hyperlink r:id="rId10" w:history="1">
        <w:r w:rsidRPr="00175B65">
          <w:rPr>
            <w:rStyle w:val="Hyperlink"/>
          </w:rPr>
          <w:t>member@gmail.com</w:t>
        </w:r>
      </w:hyperlink>
      <w:r>
        <w:br/>
        <w:t>Pass = member</w:t>
      </w:r>
      <w:r w:rsidR="001B10AB">
        <w:br/>
      </w:r>
      <w:r w:rsidR="001B10AB">
        <w:br/>
        <w:t>Additional Notes:</w:t>
      </w:r>
      <w:r w:rsidR="001B10AB">
        <w:br/>
        <w:t xml:space="preserve">- Please run </w:t>
      </w:r>
      <w:proofErr w:type="spellStart"/>
      <w:r w:rsidR="001B10AB">
        <w:t>php</w:t>
      </w:r>
      <w:proofErr w:type="spellEnd"/>
      <w:r w:rsidR="001B10AB">
        <w:t xml:space="preserve"> artisan </w:t>
      </w:r>
      <w:proofErr w:type="spellStart"/>
      <w:r w:rsidR="001B10AB">
        <w:t>storage:link</w:t>
      </w:r>
      <w:proofErr w:type="spellEnd"/>
      <w:r w:rsidR="001B10AB">
        <w:t xml:space="preserve"> before migrating and seeding processes.</w:t>
      </w:r>
      <w:r>
        <w:br/>
      </w:r>
      <w:r>
        <w:br/>
      </w:r>
    </w:p>
    <w:p w14:paraId="7D4F41CF" w14:textId="36DEAE48" w:rsidR="00B2372A" w:rsidRPr="00682E72" w:rsidRDefault="002D12A7" w:rsidP="002F11B8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Views</w:t>
      </w:r>
      <w:r>
        <w:br/>
      </w:r>
      <w:r>
        <w:br/>
      </w:r>
      <w:r w:rsidRPr="002D12A7">
        <w:rPr>
          <w:noProof/>
        </w:rPr>
        <w:drawing>
          <wp:inline distT="0" distB="0" distL="0" distR="0" wp14:anchorId="04CA95E4" wp14:editId="0E6512DB">
            <wp:extent cx="3981450" cy="2488457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3994" cy="24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809D" w14:textId="32399E98" w:rsidR="002D12A7" w:rsidRDefault="002D12A7" w:rsidP="002D12A7">
      <w:pPr>
        <w:pStyle w:val="ListParagraph"/>
        <w:numPr>
          <w:ilvl w:val="0"/>
          <w:numId w:val="20"/>
        </w:numPr>
        <w:spacing w:line="360" w:lineRule="auto"/>
      </w:pPr>
      <w:r>
        <w:t>Controller</w:t>
      </w:r>
      <w:r>
        <w:br/>
      </w:r>
      <w:r w:rsidRPr="002D12A7">
        <w:rPr>
          <w:noProof/>
        </w:rPr>
        <w:drawing>
          <wp:inline distT="0" distB="0" distL="0" distR="0" wp14:anchorId="6414D6B4" wp14:editId="0C2A13A9">
            <wp:extent cx="4378871" cy="2736850"/>
            <wp:effectExtent l="0" t="0" r="3175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4444" cy="27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FE5D" w14:textId="19EAB1D7" w:rsidR="002D12A7" w:rsidRDefault="002D12A7" w:rsidP="002D12A7">
      <w:pPr>
        <w:pStyle w:val="ListParagraph"/>
        <w:numPr>
          <w:ilvl w:val="0"/>
          <w:numId w:val="20"/>
        </w:numPr>
        <w:spacing w:line="360" w:lineRule="auto"/>
      </w:pPr>
      <w:r>
        <w:lastRenderedPageBreak/>
        <w:t>Middleware</w:t>
      </w:r>
      <w:r>
        <w:br/>
      </w:r>
      <w:r w:rsidRPr="002D12A7">
        <w:rPr>
          <w:noProof/>
        </w:rPr>
        <w:drawing>
          <wp:inline distT="0" distB="0" distL="0" distR="0" wp14:anchorId="07B51608" wp14:editId="40F47B83">
            <wp:extent cx="4502150" cy="2813901"/>
            <wp:effectExtent l="0" t="0" r="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7824" cy="28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3F40" w14:textId="49C788C2" w:rsidR="002D12A7" w:rsidRDefault="002D12A7" w:rsidP="002D12A7">
      <w:pPr>
        <w:pStyle w:val="ListParagraph"/>
        <w:numPr>
          <w:ilvl w:val="0"/>
          <w:numId w:val="20"/>
        </w:numPr>
        <w:spacing w:line="360" w:lineRule="auto"/>
      </w:pPr>
      <w:r>
        <w:t xml:space="preserve">Migrations </w:t>
      </w:r>
      <w:r>
        <w:br/>
      </w:r>
      <w:r w:rsidRPr="002D12A7">
        <w:rPr>
          <w:noProof/>
        </w:rPr>
        <w:drawing>
          <wp:inline distT="0" distB="0" distL="0" distR="0" wp14:anchorId="23DD4FD9" wp14:editId="6554AC9E">
            <wp:extent cx="3962400" cy="247655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5075" cy="24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A04" w14:textId="77B16D47" w:rsidR="002D12A7" w:rsidRDefault="002D12A7" w:rsidP="002D12A7">
      <w:pPr>
        <w:pStyle w:val="ListParagraph"/>
        <w:numPr>
          <w:ilvl w:val="0"/>
          <w:numId w:val="20"/>
        </w:numPr>
        <w:spacing w:line="360" w:lineRule="auto"/>
      </w:pPr>
      <w:r>
        <w:t>Seeding</w:t>
      </w:r>
    </w:p>
    <w:p w14:paraId="718DD61F" w14:textId="0EDFB105" w:rsidR="002D12A7" w:rsidRPr="00682E72" w:rsidRDefault="002D12A7" w:rsidP="0061367E">
      <w:pPr>
        <w:pStyle w:val="ListParagraph"/>
        <w:spacing w:line="360" w:lineRule="auto"/>
      </w:pPr>
      <w:r w:rsidRPr="002D12A7">
        <w:rPr>
          <w:noProof/>
        </w:rPr>
        <w:lastRenderedPageBreak/>
        <w:drawing>
          <wp:inline distT="0" distB="0" distL="0" distR="0" wp14:anchorId="3696B8BA" wp14:editId="017AAAC6">
            <wp:extent cx="4521200" cy="2825807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3952" cy="28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181DA48F" w14:textId="0AB9C931" w:rsidR="002F11B8" w:rsidRDefault="002D12A7" w:rsidP="002F11B8">
      <w:pPr>
        <w:pStyle w:val="ListParagraph"/>
        <w:numPr>
          <w:ilvl w:val="0"/>
          <w:numId w:val="21"/>
        </w:numPr>
        <w:spacing w:line="360" w:lineRule="auto"/>
      </w:pPr>
      <w:r>
        <w:t>Bluejack</w:t>
      </w:r>
    </w:p>
    <w:p w14:paraId="14680976" w14:textId="14CC133F" w:rsidR="002D12A7" w:rsidRDefault="002D12A7" w:rsidP="002F11B8">
      <w:pPr>
        <w:pStyle w:val="ListParagraph"/>
        <w:numPr>
          <w:ilvl w:val="0"/>
          <w:numId w:val="21"/>
        </w:numPr>
        <w:spacing w:line="360" w:lineRule="auto"/>
      </w:pPr>
      <w:r>
        <w:t>Pinterest</w:t>
      </w:r>
    </w:p>
    <w:p w14:paraId="740B2655" w14:textId="16BE556A" w:rsidR="002D12A7" w:rsidRPr="00682E72" w:rsidRDefault="002D12A7" w:rsidP="002F11B8">
      <w:pPr>
        <w:pStyle w:val="ListParagraph"/>
        <w:numPr>
          <w:ilvl w:val="0"/>
          <w:numId w:val="21"/>
        </w:numPr>
        <w:spacing w:line="360" w:lineRule="auto"/>
      </w:pPr>
      <w:r>
        <w:t>getbootstrap.com</w:t>
      </w: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54A6007E" w:rsidR="002F5E84" w:rsidRDefault="00A81038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9D4854">
        <w:t>2440107771</w:t>
      </w:r>
      <w:r>
        <w:t>&gt; – &lt;</w:t>
      </w:r>
      <w:r w:rsidR="009D4854">
        <w:t>Linggar Tembus Nusantara</w:t>
      </w:r>
      <w:r>
        <w:t>&gt;</w:t>
      </w:r>
    </w:p>
    <w:p w14:paraId="26DF70A3" w14:textId="1309249D" w:rsidR="00842715" w:rsidRPr="00682E72" w:rsidRDefault="002F5E84" w:rsidP="009D4854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9D4854">
        <w:t>2440030323</w:t>
      </w:r>
      <w:r>
        <w:t>&gt; – &lt;</w:t>
      </w:r>
      <w:r w:rsidR="009D4854">
        <w:t>Enrico Fernandez</w:t>
      </w:r>
      <w:r>
        <w:t>&gt;</w:t>
      </w:r>
    </w:p>
    <w:sectPr w:rsidR="00842715" w:rsidRPr="00682E72" w:rsidSect="00DF2179">
      <w:headerReference w:type="default" r:id="rId16"/>
      <w:footerReference w:type="default" r:id="rId17"/>
      <w:headerReference w:type="first" r:id="rId18"/>
      <w:footerReference w:type="first" r:id="rId19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17305" w14:textId="77777777" w:rsidR="001665A4" w:rsidRDefault="001665A4" w:rsidP="00273E4A">
      <w:r>
        <w:separator/>
      </w:r>
    </w:p>
  </w:endnote>
  <w:endnote w:type="continuationSeparator" w:id="0">
    <w:p w14:paraId="66BEAAEA" w14:textId="77777777" w:rsidR="001665A4" w:rsidRDefault="001665A4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3164C" w14:textId="77777777" w:rsidR="001665A4" w:rsidRDefault="001665A4" w:rsidP="00273E4A">
      <w:r>
        <w:separator/>
      </w:r>
    </w:p>
  </w:footnote>
  <w:footnote w:type="continuationSeparator" w:id="0">
    <w:p w14:paraId="481B15BE" w14:textId="77777777" w:rsidR="001665A4" w:rsidRDefault="001665A4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5769741">
    <w:abstractNumId w:val="2"/>
  </w:num>
  <w:num w:numId="2" w16cid:durableId="1976595243">
    <w:abstractNumId w:val="10"/>
  </w:num>
  <w:num w:numId="3" w16cid:durableId="1762212452">
    <w:abstractNumId w:val="13"/>
  </w:num>
  <w:num w:numId="4" w16cid:durableId="622075476">
    <w:abstractNumId w:val="11"/>
  </w:num>
  <w:num w:numId="5" w16cid:durableId="644316010">
    <w:abstractNumId w:val="18"/>
  </w:num>
  <w:num w:numId="6" w16cid:durableId="1426925590">
    <w:abstractNumId w:val="12"/>
  </w:num>
  <w:num w:numId="7" w16cid:durableId="1162501727">
    <w:abstractNumId w:val="19"/>
  </w:num>
  <w:num w:numId="8" w16cid:durableId="976687403">
    <w:abstractNumId w:val="0"/>
  </w:num>
  <w:num w:numId="9" w16cid:durableId="71510059">
    <w:abstractNumId w:val="4"/>
  </w:num>
  <w:num w:numId="10" w16cid:durableId="509031931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4342989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96909093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766420590">
    <w:abstractNumId w:val="15"/>
  </w:num>
  <w:num w:numId="14" w16cid:durableId="26876829">
    <w:abstractNumId w:val="6"/>
  </w:num>
  <w:num w:numId="15" w16cid:durableId="811868527">
    <w:abstractNumId w:val="3"/>
  </w:num>
  <w:num w:numId="16" w16cid:durableId="443500151">
    <w:abstractNumId w:val="17"/>
  </w:num>
  <w:num w:numId="17" w16cid:durableId="189925559">
    <w:abstractNumId w:val="1"/>
  </w:num>
  <w:num w:numId="18" w16cid:durableId="1678385345">
    <w:abstractNumId w:val="14"/>
  </w:num>
  <w:num w:numId="19" w16cid:durableId="464933065">
    <w:abstractNumId w:val="5"/>
  </w:num>
  <w:num w:numId="20" w16cid:durableId="897324821">
    <w:abstractNumId w:val="16"/>
  </w:num>
  <w:num w:numId="21" w16cid:durableId="1993943935">
    <w:abstractNumId w:val="9"/>
  </w:num>
  <w:num w:numId="22" w16cid:durableId="3034358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665A4"/>
    <w:rsid w:val="0018267A"/>
    <w:rsid w:val="00183F26"/>
    <w:rsid w:val="00184BD8"/>
    <w:rsid w:val="00185EC6"/>
    <w:rsid w:val="00195493"/>
    <w:rsid w:val="001955A6"/>
    <w:rsid w:val="001A12E2"/>
    <w:rsid w:val="001A300E"/>
    <w:rsid w:val="001B10AB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4624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2A7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06991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052D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1367E"/>
    <w:rsid w:val="00624367"/>
    <w:rsid w:val="00635EE5"/>
    <w:rsid w:val="00636A70"/>
    <w:rsid w:val="00643F75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6F718A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80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A5203"/>
    <w:rsid w:val="008B08C6"/>
    <w:rsid w:val="008B212E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4B13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D4854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013F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139E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795580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5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mailto:member@gmail.com" TargetMode="External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mailto:admin@gmail.com" TargetMode="Externa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0</TotalTime>
  <Pages>4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Linggar Nusantara</cp:lastModifiedBy>
  <cp:revision>2</cp:revision>
  <dcterms:created xsi:type="dcterms:W3CDTF">2023-01-12T08:24:00Z</dcterms:created>
  <dcterms:modified xsi:type="dcterms:W3CDTF">2023-01-12T08:24:00Z</dcterms:modified>
</cp:coreProperties>
</file>